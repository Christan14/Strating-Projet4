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5F" w:rsidRDefault="000926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6000"/>
        <w:jc w:val="center"/>
      </w:pPr>
      <w:r>
        <w:t>Optimisation du référencement du site en améliorant le performances techniques (SEO)</w:t>
      </w:r>
    </w:p>
    <w:p w:rsidR="00DB1B5F" w:rsidRDefault="00DB1B5F"/>
    <w:tbl>
      <w:tblPr>
        <w:tblW w:w="137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518"/>
        <w:gridCol w:w="1843"/>
        <w:gridCol w:w="2552"/>
        <w:gridCol w:w="3118"/>
        <w:gridCol w:w="3450"/>
      </w:tblGrid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Catégorie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Problème identifie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Explication du problème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Bonne pratique à adopter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Action recommander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Référence</w:t>
            </w:r>
          </w:p>
        </w:tc>
      </w:tr>
      <w:tr w:rsidR="00DB1B5F">
        <w:tblPrEx>
          <w:tblCellMar>
            <w:top w:w="0" w:type="dxa"/>
            <w:bottom w:w="0" w:type="dxa"/>
          </w:tblCellMar>
        </w:tblPrEx>
        <w:trPr>
          <w:trHeight w:val="1342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SEO &amp; Accessibilité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rPr>
                <w:b/>
              </w:rPr>
              <w:t>Lang</w:t>
            </w:r>
            <w:r>
              <w:t>= “Default’’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Le document semble être écrit en français mais</w:t>
            </w:r>
          </w:p>
          <w:p w:rsidR="00DB1B5F" w:rsidRDefault="0009262D">
            <w:pPr>
              <w:spacing w:after="0" w:line="240" w:lineRule="auto"/>
              <w:jc w:val="center"/>
            </w:pPr>
            <w:r>
              <w:t xml:space="preserve">La balise HTML du début à </w:t>
            </w:r>
            <w:r>
              <w:rPr>
                <w:b/>
              </w:rPr>
              <w:t>Lang= “Default’’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Il faut remplacer le problème par Lang= “</w:t>
            </w:r>
            <w:r>
              <w:rPr>
                <w:b/>
              </w:rPr>
              <w:t>Fr</w:t>
            </w:r>
            <w:r>
              <w:t>’’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 xml:space="preserve">Il faut rendre le site compréhensible : </w:t>
            </w:r>
            <w:r>
              <w:rPr>
                <w:b/>
              </w:rPr>
              <w:t>lisible.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Lienhypertexte"/>
                </w:rPr>
                <w:t>https://developer.mozilla.org/fr/docs/Web/HTML/Global_attributes/lang</w:t>
              </w:r>
            </w:hyperlink>
          </w:p>
          <w:p w:rsidR="00DB1B5F" w:rsidRDefault="00DB1B5F">
            <w:pPr>
              <w:spacing w:after="0" w:line="240" w:lineRule="auto"/>
              <w:jc w:val="center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 xml:space="preserve">La balise </w:t>
            </w:r>
            <w:r>
              <w:rPr>
                <w:b/>
              </w:rPr>
              <w:t>meta name =keywords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La page n'a pas besoin de la </w:t>
            </w:r>
            <w:r>
              <w:rPr>
                <w:b/>
              </w:rPr>
              <w:t>balise meta name=keywords</w:t>
            </w:r>
            <w:r>
              <w:t xml:space="preserve"> parce </w:t>
            </w:r>
            <w:r>
              <w:t>qu'il ne sert plus à rien.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La bonne pratique est de l'enlever parce que depuis septembre 2009 il ne sert plus.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L'action recommandée est de toujours vérifier le CODE SOURCE : &lt;HAED&gt;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hyperlink r:id="rId7" w:history="1">
              <w:r>
                <w:rPr>
                  <w:rStyle w:val="Lienhypertexte"/>
                </w:rPr>
                <w:t>https://www.metatags.org/all-meta-tags-overview/the-expired-metatags/meta-name-keywords/</w:t>
              </w:r>
            </w:hyperlink>
          </w:p>
          <w:p w:rsidR="00DB1B5F" w:rsidRDefault="00DB1B5F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SEO &amp; Accessibilité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La balise </w:t>
            </w:r>
            <w:r>
              <w:rPr>
                <w:b/>
              </w:rPr>
              <w:t>&lt;Title&gt;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Aucun titre dans la balise </w:t>
            </w:r>
            <w:r>
              <w:rPr>
                <w:b/>
              </w:rPr>
              <w:t>&lt;title&gt;</w:t>
            </w:r>
            <w:r>
              <w:t xml:space="preserve"> mais un (.)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 xml:space="preserve">Mettre le titre et s’assurer que le titre </w:t>
            </w:r>
            <w:r>
              <w:t>indique clairement de quoi parle la page.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Utilisez un titre unique pour chaque page.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hyperlink r:id="rId8" w:history="1">
              <w:r>
                <w:rPr>
                  <w:rStyle w:val="Lienhypertexte"/>
                </w:rPr>
                <w:t>https://developer.mozilla.org/fr/docs/Web/HTML/Global_attributes/title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SEO &amp; Acces</w:t>
            </w:r>
            <w:r>
              <w:t>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Hiérarchie de titre</w:t>
            </w:r>
            <w:r>
              <w:rPr>
                <w:b/>
              </w:rPr>
              <w:t xml:space="preserve"> h1, h2, h3.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  <w:jc w:val="center"/>
            </w:pPr>
            <w:r>
              <w:t>La hiérarchisation des titres est mal structurée.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Il faut renommer le </w:t>
            </w:r>
            <w:r>
              <w:rPr>
                <w:b/>
              </w:rPr>
              <w:t>h3</w:t>
            </w:r>
            <w:r>
              <w:t xml:space="preserve"> en </w:t>
            </w:r>
            <w:r>
              <w:rPr>
                <w:b/>
              </w:rPr>
              <w:t xml:space="preserve">h2 </w:t>
            </w:r>
            <w:r>
              <w:t>dans le code source.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Vérifier que la hiérarchisation soit bien structurée pour que le contenu du site soit accessible.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hyperlink r:id="rId9" w:history="1">
              <w:r>
                <w:rPr>
                  <w:rStyle w:val="Lienhypertexte"/>
                </w:rPr>
                <w:t>https://developer.mozilla.org/fr/docs/Web/HTML/Element/Heading_Elements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Accessibilité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L'élément HTML </w:t>
            </w:r>
            <w:r>
              <w:rPr>
                <w:b/>
                <w:bCs/>
              </w:rPr>
              <w:t>&lt;li&gt;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Il y’avait un élément dans la liste </w:t>
            </w:r>
            <w:r>
              <w:rPr>
                <w:b/>
              </w:rPr>
              <w:t>&lt;ul&gt;</w:t>
            </w:r>
            <w:r>
              <w:t xml:space="preserve"> de trop.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Il faut </w:t>
            </w:r>
            <w:r>
              <w:t>l’enlever parce que elle n’a pas d’utilité.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Toujours vérifier les éléments dans la liste </w:t>
            </w:r>
            <w:r>
              <w:rPr>
                <w:b/>
              </w:rPr>
              <w:t>&lt;ul&gt;.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hyperlink r:id="rId10" w:history="1">
              <w:r>
                <w:rPr>
                  <w:rStyle w:val="Lienhypertexte"/>
                </w:rPr>
                <w:t>https://developer.mozilla.org/fr/docs/Web/HTML/Element/li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SEO &amp; Accessibilité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Image </w:t>
            </w:r>
            <w:r>
              <w:rPr>
                <w:b/>
              </w:rPr>
              <w:t>&lt;img&gt;</w:t>
            </w:r>
            <w:r>
              <w:t> : La description textuelle.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>Les éléments d'image n'ont pas d'</w:t>
            </w:r>
            <w:r>
              <w:rPr>
                <w:b/>
              </w:rPr>
              <w:t>[Alt].</w:t>
            </w:r>
            <w:r>
              <w:t xml:space="preserve"> Donc elles ne peuvent être décris.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Il faut mettre un texte à </w:t>
            </w:r>
            <w:r>
              <w:rPr>
                <w:b/>
              </w:rPr>
              <w:t>[Alt].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r>
              <w:t xml:space="preserve">Toujours vérifié la description des images parce que </w:t>
            </w:r>
            <w:r>
              <w:rPr>
                <w:b/>
              </w:rPr>
              <w:t>[Alt]</w:t>
            </w:r>
            <w:r>
              <w:t xml:space="preserve"> doit donner l'intention, le but et la signification de</w:t>
            </w:r>
            <w:r>
              <w:t xml:space="preserve"> l'image.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9262D">
            <w:pPr>
              <w:spacing w:after="0" w:line="240" w:lineRule="auto"/>
            </w:pPr>
            <w:hyperlink r:id="rId11" w:history="1">
              <w:r>
                <w:rPr>
                  <w:rStyle w:val="Lienhypertexte"/>
                </w:rPr>
                <w:t>https://developer.mozilla.org/fr/docs/Web/HTML/Element/Img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364F2E" w:rsidP="00364F2E">
            <w:pPr>
              <w:spacing w:after="0" w:line="240" w:lineRule="auto"/>
            </w:pPr>
            <w:r>
              <w:lastRenderedPageBreak/>
              <w:t>SEO &amp; Accessibilité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364F2E" w:rsidP="00364F2E">
            <w:pPr>
              <w:spacing w:after="0" w:line="240" w:lineRule="auto"/>
              <w:jc w:val="center"/>
            </w:pPr>
            <w:r w:rsidRPr="00364F2E">
              <w:t>Version Responsive</w:t>
            </w:r>
            <w:r>
              <w:t xml:space="preserve"> : </w:t>
            </w:r>
            <w:r w:rsidRPr="00F461BD">
              <w:rPr>
                <w:b/>
              </w:rPr>
              <w:t>&lt;Img&gt;</w:t>
            </w:r>
            <w:r w:rsidR="00F461BD">
              <w:rPr>
                <w:b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364F2E" w:rsidP="00364F2E">
            <w:pPr>
              <w:spacing w:after="0" w:line="240" w:lineRule="auto"/>
              <w:jc w:val="center"/>
            </w:pPr>
            <w:r>
              <w:t xml:space="preserve">L’image ne pas adapté et ne se centre pas automatiquement dans le </w:t>
            </w:r>
            <w:r w:rsidRPr="00364F2E">
              <w:rPr>
                <w:b/>
              </w:rPr>
              <w:t>&lt;&lt;container&gt;&gt;</w:t>
            </w:r>
            <w:r w:rsidR="00F461BD">
              <w:rPr>
                <w:b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364F2E" w:rsidP="00364F2E">
            <w:pPr>
              <w:spacing w:after="0" w:line="240" w:lineRule="auto"/>
              <w:jc w:val="center"/>
            </w:pPr>
            <w:r w:rsidRPr="00364F2E">
              <w:t>Utilisez &lt;img src="nature.jpg" Alt="Nature" class="responsive"&gt;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304AE" w:rsidP="004304AE">
            <w:pPr>
              <w:spacing w:after="0" w:line="240" w:lineRule="auto"/>
              <w:jc w:val="center"/>
            </w:pPr>
            <w:r>
              <w:t>Vérifier toujours les éléments des images.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304AE">
            <w:pPr>
              <w:spacing w:after="0" w:line="240" w:lineRule="auto"/>
            </w:pPr>
            <w:hyperlink r:id="rId12" w:history="1">
              <w:r w:rsidRPr="00BF39E0">
                <w:rPr>
                  <w:rStyle w:val="Lienhypertexte"/>
                </w:rPr>
                <w:t>https://www.w3schools.com/howto/howto_css_image_responsive.asp</w:t>
              </w:r>
            </w:hyperlink>
          </w:p>
          <w:p w:rsidR="004304AE" w:rsidRDefault="004304AE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F461BD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F461BD" w:rsidP="00F461BD">
            <w:pPr>
              <w:spacing w:after="0" w:line="240" w:lineRule="auto"/>
              <w:jc w:val="center"/>
            </w:pPr>
            <w:r>
              <w:t>Le rendering du</w:t>
            </w:r>
            <w:r w:rsidR="004304AE" w:rsidRPr="004304AE">
              <w:t xml:space="preserve"> site en version </w:t>
            </w:r>
            <w:r w:rsidR="004304AE" w:rsidRPr="00F461BD">
              <w:rPr>
                <w:b/>
              </w:rPr>
              <w:t>&lt;&lt;mobile-friendly&gt;&gt;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F461BD">
            <w:pPr>
              <w:spacing w:after="0" w:line="240" w:lineRule="auto"/>
            </w:pPr>
            <w:r>
              <w:t xml:space="preserve">Le site n’a pas fait l’objet de vérification pour la version </w:t>
            </w:r>
            <w:r w:rsidRPr="00F461BD">
              <w:rPr>
                <w:b/>
              </w:rPr>
              <w:t>&lt;&lt;mobilité friendly&gt;&gt;</w:t>
            </w:r>
            <w:r>
              <w:t xml:space="preserve"> afin que Google bot l’explore et l’index.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F461BD">
            <w:pPr>
              <w:spacing w:after="0" w:line="240" w:lineRule="auto"/>
            </w:pPr>
            <w:r>
              <w:t xml:space="preserve">Toujours tester le site sur </w:t>
            </w:r>
            <w:r w:rsidR="000B4FC2">
              <w:t xml:space="preserve">les logiciels comme </w:t>
            </w:r>
            <w:hyperlink r:id="rId13" w:history="1">
              <w:r w:rsidR="000B4FC2" w:rsidRPr="000B4FC2">
                <w:rPr>
                  <w:rStyle w:val="Lienhypertexte"/>
                  <w:b/>
                </w:rPr>
                <w:t>https://search.google.com/</w:t>
              </w:r>
            </w:hyperlink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B4FC2">
            <w:pPr>
              <w:spacing w:after="0" w:line="240" w:lineRule="auto"/>
            </w:pPr>
            <w:r>
              <w:t xml:space="preserve">Vérifier que le site soit </w:t>
            </w:r>
            <w:r w:rsidRPr="000B4FC2">
              <w:rPr>
                <w:b/>
              </w:rPr>
              <w:t>&lt;&lt;mobile friendly&gt;&gt;</w:t>
            </w:r>
            <w:r>
              <w:t>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B4FC2">
            <w:pPr>
              <w:spacing w:after="0" w:line="240" w:lineRule="auto"/>
            </w:pPr>
            <w:hyperlink r:id="rId14" w:history="1">
              <w:r w:rsidRPr="00BF39E0">
                <w:rPr>
                  <w:rStyle w:val="Lienhypertexte"/>
                </w:rPr>
                <w:t>https://www.lafabriquedunet.fr/blog/creer-site-web-mobile-friendly/#ancre3</w:t>
              </w:r>
            </w:hyperlink>
          </w:p>
          <w:p w:rsidR="000B4FC2" w:rsidRDefault="000B4FC2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35C83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35C83" w:rsidP="00035C83">
            <w:pPr>
              <w:spacing w:after="0" w:line="240" w:lineRule="auto"/>
              <w:jc w:val="center"/>
            </w:pPr>
            <w:r w:rsidRPr="00035C83">
              <w:t xml:space="preserve">Keywords : </w:t>
            </w:r>
            <w:r w:rsidRPr="00035C83">
              <w:rPr>
                <w:b/>
              </w:rPr>
              <w:t>courte traine vs longue traine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35C83" w:rsidP="002C0E97">
            <w:pPr>
              <w:spacing w:after="0" w:line="240" w:lineRule="auto"/>
            </w:pPr>
            <w:r w:rsidRPr="002C0E97">
              <w:rPr>
                <w:sz w:val="20"/>
                <w:szCs w:val="20"/>
              </w:rPr>
              <w:t xml:space="preserve">En optimisation SEO, il est souvent déconseillé de travailler sur </w:t>
            </w:r>
            <w:r w:rsidRPr="002C0E97">
              <w:rPr>
                <w:b/>
                <w:sz w:val="20"/>
                <w:szCs w:val="20"/>
              </w:rPr>
              <w:t>la courte traine</w:t>
            </w:r>
            <w:r w:rsidRPr="002C0E97">
              <w:rPr>
                <w:sz w:val="20"/>
                <w:szCs w:val="20"/>
              </w:rPr>
              <w:t xml:space="preserve">, car votre site n'aura pas la confiance de Google nécessaire pour que vous soyez bien placé. Le trafic potentiel de tous les mots-clés de </w:t>
            </w:r>
            <w:r w:rsidRPr="002C0E97">
              <w:rPr>
                <w:b/>
                <w:sz w:val="20"/>
                <w:szCs w:val="20"/>
              </w:rPr>
              <w:t>longue traine</w:t>
            </w:r>
            <w:r w:rsidRPr="002C0E97">
              <w:rPr>
                <w:sz w:val="20"/>
                <w:szCs w:val="20"/>
              </w:rPr>
              <w:t xml:space="preserve"> est, au final, bien plus important</w:t>
            </w:r>
            <w:r w:rsidR="002C0E97">
              <w:t xml:space="preserve"> </w:t>
            </w:r>
            <w:r w:rsidR="002C0E97" w:rsidRPr="002C0E97">
              <w:rPr>
                <w:sz w:val="20"/>
                <w:szCs w:val="20"/>
              </w:rPr>
              <w:t>que celui de la courte traine.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C0E97">
            <w:pPr>
              <w:spacing w:after="0" w:line="240" w:lineRule="auto"/>
            </w:pPr>
            <w:r w:rsidRPr="002C0E97">
              <w:t xml:space="preserve">Cibler dans un premier temps les keywords </w:t>
            </w:r>
            <w:r w:rsidRPr="002C0E97">
              <w:rPr>
                <w:b/>
              </w:rPr>
              <w:t>longue traine</w:t>
            </w:r>
            <w:r w:rsidRPr="002C0E97">
              <w:t xml:space="preserve"> : Mots-clés d'information + Mots-clés généralistes.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C0E97">
            <w:pPr>
              <w:spacing w:after="0" w:line="240" w:lineRule="auto"/>
            </w:pPr>
            <w:r w:rsidRPr="002C0E97">
              <w:t xml:space="preserve">Toujours commencer par la </w:t>
            </w:r>
            <w:r w:rsidRPr="00E32319">
              <w:rPr>
                <w:b/>
              </w:rPr>
              <w:t>longue traine</w:t>
            </w:r>
            <w:r>
              <w:t>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C0E97">
            <w:pPr>
              <w:spacing w:after="0" w:line="240" w:lineRule="auto"/>
            </w:pPr>
            <w:hyperlink r:id="rId15" w:history="1">
              <w:r>
                <w:rPr>
                  <w:rStyle w:val="Lienhypertexte"/>
                </w:rPr>
                <w:t>https://fr.allorank.com/blog/longue-et-courte-traine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C0E97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Pr="00E32319" w:rsidRDefault="002C0E97">
            <w:pPr>
              <w:spacing w:after="0" w:line="240" w:lineRule="auto"/>
              <w:rPr>
                <w:b/>
              </w:rPr>
            </w:pPr>
            <w:r w:rsidRPr="00E32319">
              <w:rPr>
                <w:b/>
              </w:rPr>
              <w:t>Backlink</w:t>
            </w:r>
            <w:r w:rsidR="00E32319" w:rsidRPr="00E32319">
              <w:rPr>
                <w:b/>
              </w:rPr>
              <w:t xml:space="preserve"> &amp; B</w:t>
            </w:r>
            <w:r w:rsidR="00E32319">
              <w:rPr>
                <w:b/>
              </w:rPr>
              <w:t>l</w:t>
            </w:r>
            <w:r w:rsidR="00E32319" w:rsidRPr="00E32319">
              <w:rPr>
                <w:b/>
              </w:rPr>
              <w:t>ackhat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E32319">
            <w:pPr>
              <w:spacing w:after="0" w:line="240" w:lineRule="auto"/>
            </w:pPr>
            <w:r w:rsidRPr="00E32319">
              <w:rPr>
                <w:b/>
              </w:rPr>
              <w:t>Un backlink</w:t>
            </w:r>
            <w:r w:rsidRPr="00E32319">
              <w:t xml:space="preserve"> spammy est un lien externe créé </w:t>
            </w:r>
            <w:r w:rsidRPr="00E32319">
              <w:lastRenderedPageBreak/>
              <w:t xml:space="preserve">de manière artificielle pour favoriser le référencement naturel d'un site web. Les liens spammy sont le plus souvent créés de manière automatique dans le cadre de pratiques </w:t>
            </w:r>
            <w:r w:rsidRPr="00E32319">
              <w:rPr>
                <w:b/>
              </w:rPr>
              <w:t>black hat.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E32319">
            <w:pPr>
              <w:spacing w:after="0" w:line="240" w:lineRule="auto"/>
            </w:pPr>
            <w:r>
              <w:lastRenderedPageBreak/>
              <w:t xml:space="preserve">Supprimer </w:t>
            </w:r>
            <w:r w:rsidRPr="00E32319">
              <w:rPr>
                <w:b/>
              </w:rPr>
              <w:t xml:space="preserve">les mauvais liens.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E32319">
            <w:pPr>
              <w:spacing w:after="0" w:line="240" w:lineRule="auto"/>
            </w:pPr>
            <w:r>
              <w:t>Vérifier son code source.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E32319">
            <w:pPr>
              <w:spacing w:after="0" w:line="240" w:lineRule="auto"/>
            </w:pPr>
            <w:hyperlink r:id="rId16" w:history="1">
              <w:r w:rsidRPr="00BF39E0">
                <w:rPr>
                  <w:rStyle w:val="Lienhypertexte"/>
                </w:rPr>
                <w:t>https://www.definitions-marketing.com/definition/lien-backlink-spammy/</w:t>
              </w:r>
            </w:hyperlink>
          </w:p>
          <w:p w:rsidR="00E32319" w:rsidRDefault="00414EFD">
            <w:pPr>
              <w:spacing w:after="0" w:line="240" w:lineRule="auto"/>
            </w:pPr>
            <w:hyperlink w:history="1">
              <w:r w:rsidRPr="00BF39E0">
                <w:rPr>
                  <w:rStyle w:val="Lienhypertexte"/>
                </w:rPr>
                <w:t>https://www.definitions-marketing.              com/glossaire/seo-black-hat/</w:t>
              </w:r>
            </w:hyperlink>
          </w:p>
          <w:p w:rsidR="00E32319" w:rsidRDefault="00E32319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F41B4">
            <w:pPr>
              <w:spacing w:after="0" w:line="240" w:lineRule="auto"/>
            </w:pPr>
            <w:r>
              <w:lastRenderedPageBreak/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1B4" w:rsidRDefault="002F41B4" w:rsidP="00234B1C">
            <w:pPr>
              <w:spacing w:after="0" w:line="240" w:lineRule="auto"/>
              <w:jc w:val="center"/>
            </w:pPr>
            <w:r>
              <w:t>Les réseaux sociaux.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F41B4">
            <w:pPr>
              <w:spacing w:after="0" w:line="240" w:lineRule="auto"/>
            </w:pPr>
            <w:r>
              <w:t xml:space="preserve">Il y’a un manque de lien aux différents </w:t>
            </w:r>
            <w:r w:rsidRPr="002F41B4">
              <w:rPr>
                <w:b/>
              </w:rPr>
              <w:t>réseaux sociaux.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F41B4">
            <w:pPr>
              <w:spacing w:after="0" w:line="240" w:lineRule="auto"/>
            </w:pPr>
            <w:r>
              <w:t>Pour une entreprise les réseaux sociaux sont des atouts importants car elles apportent</w:t>
            </w:r>
            <w:r w:rsidR="00AC6BE2">
              <w:t xml:space="preserve"> </w:t>
            </w:r>
            <w:r w:rsidR="00AC6BE2" w:rsidRPr="00AC6BE2">
              <w:rPr>
                <w:b/>
              </w:rPr>
              <w:t>la</w:t>
            </w:r>
            <w:r w:rsidRPr="00AC6BE2">
              <w:rPr>
                <w:b/>
              </w:rPr>
              <w:t xml:space="preserve"> crédibilité</w:t>
            </w:r>
            <w:r>
              <w:t xml:space="preserve"> et </w:t>
            </w:r>
            <w:r w:rsidRPr="00AC6BE2">
              <w:rPr>
                <w:b/>
              </w:rPr>
              <w:t>la visibilité</w:t>
            </w:r>
            <w:r w:rsidR="00AC6BE2">
              <w:t xml:space="preserve">. </w:t>
            </w:r>
            <w:r w:rsidR="00AC6BE2" w:rsidRPr="00AC6BE2">
              <w:rPr>
                <w:b/>
              </w:rPr>
              <w:t>Deux des critères</w:t>
            </w:r>
            <w:r w:rsidR="00AC6BE2" w:rsidRPr="00AC6BE2">
              <w:t xml:space="preserve"> de classement les plu</w:t>
            </w:r>
            <w:r w:rsidR="00AC6BE2">
              <w:t>s importants utilisés par Google.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AC6BE2">
            <w:pPr>
              <w:spacing w:after="0" w:line="240" w:lineRule="auto"/>
            </w:pPr>
            <w:r w:rsidRPr="00AC6BE2">
              <w:t xml:space="preserve">Il faut avoir de la présence sur </w:t>
            </w:r>
            <w:r w:rsidRPr="00AC6BE2">
              <w:rPr>
                <w:b/>
              </w:rPr>
              <w:t>les réseaux sociaux</w:t>
            </w:r>
            <w:r>
              <w:t xml:space="preserve"> pour mieux faire connaitre son site et son entreprise.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AC6BE2">
            <w:pPr>
              <w:spacing w:after="0" w:line="240" w:lineRule="auto"/>
            </w:pPr>
            <w:hyperlink r:id="rId17" w:history="1">
              <w:r>
                <w:rPr>
                  <w:rStyle w:val="Lienhypertexte"/>
                </w:rPr>
                <w:t>https://www.definitions-marketing.com/definition/social-media-manager/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AC6BE2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34B1C" w:rsidP="00234B1C">
            <w:pPr>
              <w:spacing w:after="0" w:line="240" w:lineRule="auto"/>
              <w:jc w:val="center"/>
            </w:pPr>
            <w:r>
              <w:t xml:space="preserve">Le </w:t>
            </w:r>
            <w:r w:rsidRPr="00234B1C">
              <w:rPr>
                <w:b/>
              </w:rPr>
              <w:t>&lt;script&gt; &lt;/script&gt;</w:t>
            </w:r>
            <w:r>
              <w:t> : le téléchargement de la page bloquée.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34B1C" w:rsidP="00234B1C">
            <w:pPr>
              <w:spacing w:after="0" w:line="240" w:lineRule="auto"/>
              <w:jc w:val="center"/>
            </w:pPr>
            <w:r>
              <w:t xml:space="preserve">Le téléchargement de la page est bloqué parce qu’il manque </w:t>
            </w:r>
            <w:r w:rsidRPr="00234B1C">
              <w:rPr>
                <w:b/>
              </w:rPr>
              <w:t>defer</w:t>
            </w:r>
            <w:r>
              <w:t xml:space="preserve"> dans les &lt;script&gt;&lt; /script&gt;. L’appel des fichiers JavaScript ne parviens pas.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177A3C">
            <w:pPr>
              <w:spacing w:after="0" w:line="240" w:lineRule="auto"/>
            </w:pPr>
            <w:r>
              <w:t>Dans le balisage ajouté :</w:t>
            </w:r>
          </w:p>
          <w:p w:rsidR="00177A3C" w:rsidRDefault="00177A3C">
            <w:pPr>
              <w:spacing w:after="0" w:line="240" w:lineRule="auto"/>
            </w:pPr>
            <w:r w:rsidRPr="00177A3C">
              <w:t xml:space="preserve">&lt;Script src="" </w:t>
            </w:r>
            <w:r w:rsidRPr="00177A3C">
              <w:rPr>
                <w:b/>
              </w:rPr>
              <w:t>defer</w:t>
            </w:r>
            <w:r w:rsidRPr="00177A3C">
              <w:t>&gt;&lt;/script&gt;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177A3C">
            <w:pPr>
              <w:spacing w:after="0" w:line="240" w:lineRule="auto"/>
            </w:pPr>
            <w:r>
              <w:t>P</w:t>
            </w:r>
            <w:r w:rsidRPr="00177A3C">
              <w:t>aramétré</w:t>
            </w:r>
            <w:r>
              <w:t xml:space="preserve"> </w:t>
            </w:r>
            <w:r w:rsidRPr="00177A3C">
              <w:t>correctement l'appel à vos fichier JavaScript</w:t>
            </w:r>
            <w:r>
              <w:t xml:space="preserve"> pour débloquer le téléchargement.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177A3C">
            <w:pPr>
              <w:spacing w:after="0" w:line="240" w:lineRule="auto"/>
            </w:pPr>
            <w:hyperlink r:id="rId18" w:history="1">
              <w:r>
                <w:rPr>
                  <w:rStyle w:val="Lienhypertexte"/>
                </w:rPr>
                <w:t>https://www.w3schools.com/tags/att_script_defer.asp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F95B5B">
            <w:pPr>
              <w:spacing w:after="0" w:line="240" w:lineRule="auto"/>
            </w:pPr>
            <w:r>
              <w:lastRenderedPageBreak/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312F83" w:rsidP="00312F83">
            <w:pPr>
              <w:spacing w:after="0" w:line="240" w:lineRule="auto"/>
            </w:pPr>
            <w:r>
              <w:t>Fichiers non</w:t>
            </w:r>
            <w:r w:rsidR="00F95B5B">
              <w:t xml:space="preserve"> </w:t>
            </w:r>
            <w:r w:rsidR="00F95B5B" w:rsidRPr="00242ED4">
              <w:rPr>
                <w:b/>
              </w:rPr>
              <w:t>minifier</w:t>
            </w:r>
            <w:r w:rsidR="00F95B5B">
              <w:t> </w:t>
            </w:r>
            <w:r w:rsidR="00F95B5B" w:rsidRPr="00312F83">
              <w:rPr>
                <w:b/>
              </w:rPr>
              <w:t>:</w:t>
            </w:r>
            <w:r w:rsidRPr="00312F83">
              <w:rPr>
                <w:b/>
              </w:rPr>
              <w:t>CSS</w:t>
            </w:r>
            <w:r w:rsidR="00F95B5B" w:rsidRPr="00312F83">
              <w:rPr>
                <w:b/>
              </w:rPr>
              <w:t xml:space="preserve"> </w:t>
            </w:r>
            <w:r w:rsidRPr="00312F83">
              <w:rPr>
                <w:b/>
              </w:rPr>
              <w:t>JavaScript</w:t>
            </w:r>
            <w:r w:rsidR="00F95B5B" w:rsidRPr="00312F83">
              <w:rPr>
                <w:b/>
              </w:rPr>
              <w:t>.</w:t>
            </w:r>
            <w:r w:rsidR="00F95B5B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312F83">
            <w:pPr>
              <w:spacing w:after="0" w:line="240" w:lineRule="auto"/>
            </w:pPr>
            <w:r>
              <w:t xml:space="preserve">Les fichiers ne sont pas minifiés et contienne des caractères inutiles dans le code.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Pr="00312F83" w:rsidRDefault="00312F83" w:rsidP="00312F83">
            <w:r w:rsidRPr="00312F83">
              <w:t>Minifier un fichier signifie retirer les caractère</w:t>
            </w:r>
            <w:r>
              <w:t>s inutiles du fichier</w:t>
            </w:r>
            <w:r w:rsidRPr="00312F83">
              <w:t xml:space="preserve"> ce qui a pour incidence de diminuer drastiquement sa taille et donc son poids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312F83">
            <w:pPr>
              <w:spacing w:after="0" w:line="240" w:lineRule="auto"/>
            </w:pPr>
            <w:r w:rsidRPr="00312F83">
              <w:t xml:space="preserve">Minifier les fichiers </w:t>
            </w:r>
            <w:r w:rsidRPr="00242ED4">
              <w:rPr>
                <w:b/>
              </w:rPr>
              <w:t>css</w:t>
            </w:r>
            <w:r w:rsidRPr="00312F83">
              <w:t xml:space="preserve"> et </w:t>
            </w:r>
            <w:r w:rsidRPr="00242ED4">
              <w:rPr>
                <w:b/>
              </w:rPr>
              <w:t xml:space="preserve">JavaScript </w:t>
            </w:r>
            <w:r>
              <w:t>pour un site plus accessible.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42ED4">
            <w:pPr>
              <w:spacing w:after="0" w:line="240" w:lineRule="auto"/>
            </w:pPr>
            <w:hyperlink r:id="rId19" w:history="1">
              <w:r>
                <w:rPr>
                  <w:rStyle w:val="Lienhypertexte"/>
                </w:rPr>
                <w:t>https://fr.wikipedia.org/wiki/Minification</w:t>
              </w:r>
            </w:hyperlink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42ED4">
            <w:pPr>
              <w:spacing w:after="0" w:line="240" w:lineRule="auto"/>
            </w:pPr>
            <w:r>
              <w:t>SEO &amp; Accessibilité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42ED4">
            <w:pPr>
              <w:spacing w:after="0" w:line="240" w:lineRule="auto"/>
            </w:pPr>
            <w:r>
              <w:t xml:space="preserve">Il manque dans le code : le Balisage </w:t>
            </w:r>
            <w:r w:rsidRPr="00242ED4">
              <w:rPr>
                <w:b/>
              </w:rPr>
              <w:t>canonique + Robots</w:t>
            </w:r>
            <w:r w:rsidR="00001496">
              <w:rPr>
                <w:b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Pr="00242ED4" w:rsidRDefault="00242ED4">
            <w:pPr>
              <w:spacing w:after="0" w:line="240" w:lineRule="auto"/>
            </w:pPr>
            <w:r>
              <w:t xml:space="preserve">Sans le Balisage </w:t>
            </w:r>
            <w:r w:rsidRPr="00242ED4">
              <w:rPr>
                <w:b/>
              </w:rPr>
              <w:t>canonique + Robots</w:t>
            </w:r>
            <w:r>
              <w:rPr>
                <w:b/>
              </w:rPr>
              <w:t xml:space="preserve"> </w:t>
            </w:r>
            <w:r>
              <w:t>il est impossible d’</w:t>
            </w:r>
            <w:r w:rsidRPr="00242ED4">
              <w:t>indiquer à Google la page principale à indexer et les autres pages à suivre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42ED4">
            <w:pPr>
              <w:spacing w:after="0" w:line="240" w:lineRule="auto"/>
            </w:pPr>
            <w:r w:rsidRPr="00242ED4">
              <w:t xml:space="preserve">Utilisez </w:t>
            </w:r>
            <w:r w:rsidRPr="00001496">
              <w:rPr>
                <w:b/>
              </w:rPr>
              <w:t>&lt; Link href="https://exemple.org/kadoc" rel="canonical"&gt; + &lt;meta name="robots" content="dark light"&gt;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01496">
            <w:pPr>
              <w:spacing w:after="0" w:line="240" w:lineRule="auto"/>
            </w:pPr>
            <w:r w:rsidRPr="00001496">
              <w:t>Vérifier</w:t>
            </w:r>
            <w:r>
              <w:t xml:space="preserve"> si le code source</w:t>
            </w:r>
            <w:r w:rsidRPr="00001496">
              <w:t xml:space="preserve"> a </w:t>
            </w:r>
            <w:r w:rsidRPr="00001496">
              <w:rPr>
                <w:b/>
              </w:rPr>
              <w:t>la balise canonique et robots</w:t>
            </w:r>
            <w:r>
              <w:rPr>
                <w:b/>
              </w:rPr>
              <w:t>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001496">
            <w:pPr>
              <w:spacing w:after="0" w:line="240" w:lineRule="auto"/>
            </w:pPr>
            <w:hyperlink r:id="rId20" w:history="1">
              <w:r w:rsidRPr="00BF39E0">
                <w:rPr>
                  <w:rStyle w:val="Lienhypertexte"/>
                </w:rPr>
                <w:t>https://developer.mozilla.org/fr/docs/Web/HTTP/Basics_of_HTTP/Choosing_between_www_and_non-www_URLs</w:t>
              </w:r>
            </w:hyperlink>
          </w:p>
          <w:p w:rsidR="00001496" w:rsidRDefault="00001496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14EFD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14EFD">
            <w:pPr>
              <w:spacing w:after="0" w:line="240" w:lineRule="auto"/>
            </w:pPr>
            <w:r>
              <w:t>Il y’a d</w:t>
            </w:r>
            <w:r w:rsidRPr="00414EFD">
              <w:t>u texte en image</w:t>
            </w:r>
            <w: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14EFD">
            <w:pPr>
              <w:spacing w:after="0" w:line="240" w:lineRule="auto"/>
            </w:pPr>
            <w:r>
              <w:t xml:space="preserve">C’est une méthode </w:t>
            </w:r>
            <w:r w:rsidRPr="00414EFD">
              <w:rPr>
                <w:b/>
              </w:rPr>
              <w:t>Blackhat.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14EFD">
            <w:pPr>
              <w:spacing w:after="0" w:line="240" w:lineRule="auto"/>
            </w:pPr>
            <w:r w:rsidRPr="00414EFD">
              <w:t xml:space="preserve">Toujours mettre du texte brut au lieu du texte en image pour ne pas </w:t>
            </w:r>
            <w:r>
              <w:t>fausser</w:t>
            </w:r>
            <w:r w:rsidRPr="00414EFD">
              <w:rPr>
                <w:b/>
              </w:rPr>
              <w:t xml:space="preserve"> le crawling </w:t>
            </w:r>
            <w:r>
              <w:t>des robots G</w:t>
            </w:r>
            <w:r w:rsidRPr="00414EFD">
              <w:t>oog</w:t>
            </w:r>
            <w:r>
              <w:t>le.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14EFD">
            <w:pPr>
              <w:spacing w:after="0" w:line="240" w:lineRule="auto"/>
            </w:pPr>
            <w:r w:rsidRPr="00414EFD">
              <w:t>Changer toute les images en texte avec du texte pertinent</w:t>
            </w:r>
            <w:r>
              <w:t>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14EFD">
            <w:pPr>
              <w:spacing w:after="0" w:line="240" w:lineRule="auto"/>
            </w:pPr>
            <w:hyperlink r:id="rId21" w:history="1">
              <w:r w:rsidRPr="00BF39E0">
                <w:rPr>
                  <w:rStyle w:val="Lienhypertexte"/>
                </w:rPr>
                <w:t>https://www.definitions-marketing.com/glossaire/seo-black-hat/</w:t>
              </w:r>
            </w:hyperlink>
          </w:p>
          <w:p w:rsidR="00414EFD" w:rsidRDefault="00414EFD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927608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927608">
            <w:pPr>
              <w:spacing w:after="0" w:line="240" w:lineRule="auto"/>
            </w:pPr>
            <w:r w:rsidRPr="00927608">
              <w:rPr>
                <w:b/>
              </w:rPr>
              <w:t>Contenu</w:t>
            </w:r>
            <w:r w:rsidR="00414EFD" w:rsidRPr="00927608">
              <w:rPr>
                <w:b/>
              </w:rPr>
              <w:t xml:space="preserve"> dupliqué</w:t>
            </w:r>
            <w:r>
              <w:t xml:space="preserve"> dans le code.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927608">
            <w:pPr>
              <w:spacing w:after="0" w:line="240" w:lineRule="auto"/>
            </w:pPr>
            <w:r w:rsidRPr="00927608">
              <w:t xml:space="preserve">Des pages d'un site web ayant du contenu copier-coller ou très similaire sont ce qu'on appelle du </w:t>
            </w:r>
            <w:r w:rsidRPr="00927608">
              <w:rPr>
                <w:b/>
              </w:rPr>
              <w:t>"contenu duplique".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927608">
            <w:pPr>
              <w:spacing w:after="0" w:line="240" w:lineRule="auto"/>
            </w:pPr>
            <w:r w:rsidRPr="00927608">
              <w:t xml:space="preserve">Le moyen le plus efficace pour détecter le contenu dupliqué qui se cache dans votre site web est d’utiliser un outil de crawl tel que </w:t>
            </w:r>
            <w:r w:rsidRPr="00927608">
              <w:rPr>
                <w:b/>
              </w:rPr>
              <w:t>SEO Spider de Screamingfrog</w:t>
            </w:r>
            <w:r>
              <w:rPr>
                <w:b/>
              </w:rP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927608">
            <w:pPr>
              <w:spacing w:after="0" w:line="240" w:lineRule="auto"/>
            </w:pPr>
            <w:r w:rsidRPr="00927608">
              <w:t>Toujours vérifier le contenu de son site pour qu'</w:t>
            </w:r>
            <w:r>
              <w:t>il soit unique et non dupliquer.</w:t>
            </w:r>
            <w:r w:rsidRPr="00927608">
              <w:t xml:space="preserve">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927608">
            <w:pPr>
              <w:spacing w:after="0" w:line="240" w:lineRule="auto"/>
            </w:pPr>
            <w:hyperlink r:id="rId22" w:history="1">
              <w:r w:rsidRPr="00BF39E0">
                <w:rPr>
                  <w:rStyle w:val="Lienhypertexte"/>
                </w:rPr>
                <w:t>https://www.orixa-media.com/academie/referencement-naturel/redaction/contenu-duplique-impact-seo/</w:t>
              </w:r>
            </w:hyperlink>
          </w:p>
          <w:p w:rsidR="00927608" w:rsidRDefault="00927608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02CBF">
            <w:pPr>
              <w:spacing w:after="0" w:line="240" w:lineRule="auto"/>
            </w:pPr>
            <w:r>
              <w:t>Accessibilité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927608">
            <w:pPr>
              <w:spacing w:after="0" w:line="240" w:lineRule="auto"/>
            </w:pPr>
            <w:r w:rsidRPr="00927608">
              <w:t xml:space="preserve">Les éléments </w:t>
            </w:r>
            <w:r w:rsidRPr="00202CBF">
              <w:rPr>
                <w:b/>
              </w:rPr>
              <w:t>ARIA</w:t>
            </w:r>
            <w:r w:rsidR="00202CBF"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02CBF">
            <w:pPr>
              <w:spacing w:after="0" w:line="240" w:lineRule="auto"/>
            </w:pPr>
            <w:r>
              <w:t xml:space="preserve">Sans les élément </w:t>
            </w:r>
            <w:r w:rsidRPr="00202CBF">
              <w:rPr>
                <w:b/>
              </w:rPr>
              <w:t>ARIA</w:t>
            </w:r>
            <w:r>
              <w:t xml:space="preserve"> les </w:t>
            </w:r>
            <w:r>
              <w:lastRenderedPageBreak/>
              <w:t>technologies d’assistance ne peuvent être ni traduis ni accessible.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202CBF">
            <w:pPr>
              <w:spacing w:after="0" w:line="240" w:lineRule="auto"/>
            </w:pPr>
            <w:r>
              <w:lastRenderedPageBreak/>
              <w:t xml:space="preserve">Fournir le contrôle HTML </w:t>
            </w:r>
            <w:r w:rsidR="00FA2015">
              <w:t xml:space="preserve">intégrés </w:t>
            </w:r>
            <w:r w:rsidR="00FA2015" w:rsidRPr="00FA2015">
              <w:t xml:space="preserve">et les contrôles </w:t>
            </w:r>
            <w:r w:rsidR="00FA2015" w:rsidRPr="00FA2015">
              <w:rPr>
                <w:b/>
              </w:rPr>
              <w:lastRenderedPageBreak/>
              <w:t>ARIA</w:t>
            </w:r>
            <w:r w:rsidR="00FA2015" w:rsidRPr="00FA2015">
              <w:t xml:space="preserve"> personnalisés </w:t>
            </w:r>
            <w:r w:rsidR="00FA2015">
              <w:t xml:space="preserve">qui </w:t>
            </w:r>
            <w:r w:rsidR="00FA2015" w:rsidRPr="00FA2015">
              <w:t>doivent avoir des noms accessibles qui traduisent leur objectif.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FA2015">
            <w:pPr>
              <w:spacing w:after="0" w:line="240" w:lineRule="auto"/>
            </w:pPr>
            <w:r>
              <w:lastRenderedPageBreak/>
              <w:t>Vérifier les éléments ARIA pour une bonne accessibilité.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FA2015">
            <w:pPr>
              <w:spacing w:after="0" w:line="240" w:lineRule="auto"/>
            </w:pPr>
            <w:hyperlink r:id="rId23" w:history="1">
              <w:r w:rsidRPr="00BF39E0">
                <w:rPr>
                  <w:rStyle w:val="Lienhypertexte"/>
                </w:rPr>
                <w:t>https://developer.mozilla.org/fr/docs/Web/Accessibility/ARIA</w:t>
              </w:r>
            </w:hyperlink>
          </w:p>
          <w:p w:rsidR="00FA2015" w:rsidRDefault="00FA2015">
            <w:pPr>
              <w:spacing w:after="0" w:line="240" w:lineRule="auto"/>
            </w:pPr>
          </w:p>
        </w:tc>
      </w:tr>
      <w:tr w:rsidR="00DB1B5F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r>
              <w:lastRenderedPageBreak/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r w:rsidRPr="00463A88">
              <w:t>Google My Business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r w:rsidRPr="00463A88">
              <w:rPr>
                <w:b/>
              </w:rPr>
              <w:t>Google My Business</w:t>
            </w:r>
            <w:r>
              <w:t xml:space="preserve"> n’est pas paramétré.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r>
              <w:t>Paramétré</w:t>
            </w:r>
            <w:r w:rsidRPr="00463A88">
              <w:rPr>
                <w:b/>
              </w:rPr>
              <w:t xml:space="preserve"> Google My Business</w:t>
            </w:r>
            <w:r w:rsidRPr="00463A88">
              <w:t xml:space="preserve"> sert à indiquer à Google la Position de votre business sur la carte. Il sert aussi à récupérer des avis.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r w:rsidRPr="00463A88">
              <w:t xml:space="preserve">Il est mieux de commencer avec </w:t>
            </w:r>
            <w:r w:rsidRPr="00463A88">
              <w:rPr>
                <w:b/>
              </w:rPr>
              <w:t>Google My Business.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hyperlink r:id="rId24" w:history="1">
              <w:r w:rsidRPr="00BF39E0">
                <w:rPr>
                  <w:rStyle w:val="Lienhypertexte"/>
                </w:rPr>
                <w:t>https://www.google.com/intl/fr_FR/business</w:t>
              </w:r>
            </w:hyperlink>
          </w:p>
          <w:p w:rsidR="00463A88" w:rsidRDefault="00463A88">
            <w:pPr>
              <w:spacing w:after="0" w:line="240" w:lineRule="auto"/>
            </w:pPr>
          </w:p>
        </w:tc>
      </w:tr>
      <w:tr w:rsidR="00DB1B5F" w:rsidTr="0064678D">
        <w:tblPrEx>
          <w:tblCellMar>
            <w:top w:w="0" w:type="dxa"/>
            <w:bottom w:w="0" w:type="dxa"/>
          </w:tblCellMar>
        </w:tblPrEx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r>
              <w:t>SEO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63A88">
            <w:pPr>
              <w:spacing w:after="0" w:line="240" w:lineRule="auto"/>
            </w:pPr>
            <w:r w:rsidRPr="00463A88">
              <w:t>Cohérence et longueur du contenu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21E35">
            <w:pPr>
              <w:spacing w:after="0" w:line="240" w:lineRule="auto"/>
            </w:pPr>
            <w:r>
              <w:t>Il y’a un manque de contenu sur les mots écrits.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21E35">
            <w:pPr>
              <w:spacing w:after="0" w:line="240" w:lineRule="auto"/>
            </w:pPr>
            <w:r>
              <w:t>Une bonne rédaction pour les lecteurs.</w:t>
            </w:r>
          </w:p>
          <w:p w:rsidR="00421E35" w:rsidRDefault="00421E35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21E35">
            <w:pPr>
              <w:spacing w:after="0" w:line="240" w:lineRule="auto"/>
            </w:pPr>
            <w:r w:rsidRPr="00421E35">
              <w:t>Alternez les contenus</w:t>
            </w:r>
            <w:r>
              <w:t>. Les contenus peuvent être long ou court mais il faut qu’il soit pertinent.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421E35">
            <w:pPr>
              <w:spacing w:after="0" w:line="240" w:lineRule="auto"/>
            </w:pPr>
            <w:hyperlink r:id="rId25" w:history="1">
              <w:r w:rsidRPr="00BF39E0">
                <w:rPr>
                  <w:rStyle w:val="Lienhypertexte"/>
                </w:rPr>
                <w:t>https://digitalmint.ch/longueur-contenu-marketing-combien-de-mots-pour-vos-articles-de-blog/</w:t>
              </w:r>
            </w:hyperlink>
          </w:p>
          <w:p w:rsidR="00421E35" w:rsidRDefault="00421E35">
            <w:pPr>
              <w:spacing w:after="0" w:line="240" w:lineRule="auto"/>
            </w:pPr>
          </w:p>
        </w:tc>
      </w:tr>
      <w:tr w:rsidR="00DB1B5F" w:rsidTr="0064678D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131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45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</w:tr>
      <w:tr w:rsidR="00DB1B5F" w:rsidTr="0064678D">
        <w:tblPrEx>
          <w:tblCellMar>
            <w:top w:w="0" w:type="dxa"/>
            <w:bottom w:w="0" w:type="dxa"/>
          </w:tblCellMar>
        </w:tblPrEx>
        <w:tc>
          <w:tcPr>
            <w:tcW w:w="13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518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4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</w:tr>
      <w:tr w:rsidR="00DB1B5F" w:rsidTr="0064678D">
        <w:tblPrEx>
          <w:tblCellMar>
            <w:top w:w="0" w:type="dxa"/>
            <w:bottom w:w="0" w:type="dxa"/>
          </w:tblCellMar>
        </w:tblPrEx>
        <w:tc>
          <w:tcPr>
            <w:tcW w:w="13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518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4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</w:tr>
      <w:tr w:rsidR="00DB1B5F" w:rsidTr="0064678D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3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518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  <w:tc>
          <w:tcPr>
            <w:tcW w:w="34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5F" w:rsidRDefault="00DB1B5F">
            <w:pPr>
              <w:spacing w:after="0" w:line="240" w:lineRule="auto"/>
            </w:pPr>
          </w:p>
        </w:tc>
      </w:tr>
    </w:tbl>
    <w:p w:rsidR="00DB1B5F" w:rsidRDefault="00DB1B5F"/>
    <w:sectPr w:rsidR="00DB1B5F">
      <w:pgSz w:w="16838" w:h="11906" w:orient="landscape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62D" w:rsidRDefault="0009262D">
      <w:pPr>
        <w:spacing w:after="0" w:line="240" w:lineRule="auto"/>
      </w:pPr>
      <w:r>
        <w:separator/>
      </w:r>
    </w:p>
  </w:endnote>
  <w:endnote w:type="continuationSeparator" w:id="0">
    <w:p w:rsidR="0009262D" w:rsidRDefault="0009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62D" w:rsidRDefault="000926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9262D" w:rsidRDefault="00092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6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B1B5F"/>
    <w:rsid w:val="00001496"/>
    <w:rsid w:val="00035C83"/>
    <w:rsid w:val="0009262D"/>
    <w:rsid w:val="000B4FC2"/>
    <w:rsid w:val="000E7481"/>
    <w:rsid w:val="00177A3C"/>
    <w:rsid w:val="00202CBF"/>
    <w:rsid w:val="00234B1C"/>
    <w:rsid w:val="00242ED4"/>
    <w:rsid w:val="002C0E97"/>
    <w:rsid w:val="002F41B4"/>
    <w:rsid w:val="00312F83"/>
    <w:rsid w:val="00364F2E"/>
    <w:rsid w:val="00414EFD"/>
    <w:rsid w:val="00421E35"/>
    <w:rsid w:val="004304AE"/>
    <w:rsid w:val="00463A88"/>
    <w:rsid w:val="0064678D"/>
    <w:rsid w:val="00792DD3"/>
    <w:rsid w:val="00927608"/>
    <w:rsid w:val="00AC6BE2"/>
    <w:rsid w:val="00DB1B5F"/>
    <w:rsid w:val="00E32319"/>
    <w:rsid w:val="00F461BD"/>
    <w:rsid w:val="00F95B5B"/>
    <w:rsid w:val="00F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17B7"/>
  <w15:docId w15:val="{28479C46-FEF9-4B18-AA8C-FA3DB945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HTML/Global_attributes/title" TargetMode="External"/><Relationship Id="rId13" Type="http://schemas.openxmlformats.org/officeDocument/2006/relationships/hyperlink" Target="https://search.google.com/" TargetMode="External"/><Relationship Id="rId18" Type="http://schemas.openxmlformats.org/officeDocument/2006/relationships/hyperlink" Target="https://www.w3schools.com/tags/att_script_defer.asp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definitions-marketing.com/glossaire/seo-black-hat/" TargetMode="External"/><Relationship Id="rId7" Type="http://schemas.openxmlformats.org/officeDocument/2006/relationships/hyperlink" Target="https://www.metatags.org/all-meta-tags-overview/the-expired-metatags/meta-name-keywords/" TargetMode="External"/><Relationship Id="rId12" Type="http://schemas.openxmlformats.org/officeDocument/2006/relationships/hyperlink" Target="https://www.w3schools.com/howto/howto_css_image_responsive.asp" TargetMode="External"/><Relationship Id="rId17" Type="http://schemas.openxmlformats.org/officeDocument/2006/relationships/hyperlink" Target="https://www.definitions-marketing.com/definition/social-media-manager/" TargetMode="External"/><Relationship Id="rId25" Type="http://schemas.openxmlformats.org/officeDocument/2006/relationships/hyperlink" Target="https://digitalmint.ch/longueur-contenu-marketing-combien-de-mots-pour-vos-articles-de-blo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finitions-marketing.com/definition/lien-backlink-spammy/" TargetMode="External"/><Relationship Id="rId20" Type="http://schemas.openxmlformats.org/officeDocument/2006/relationships/hyperlink" Target="https://developer.mozilla.org/fr/docs/Web/HTTP/Basics_of_HTTP/Choosing_between_www_and_non-www_URL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HTML/Global_attributes/lang" TargetMode="External"/><Relationship Id="rId11" Type="http://schemas.openxmlformats.org/officeDocument/2006/relationships/hyperlink" Target="https://developer.mozilla.org/fr/docs/Web/HTML/Element/Img" TargetMode="External"/><Relationship Id="rId24" Type="http://schemas.openxmlformats.org/officeDocument/2006/relationships/hyperlink" Target="https://www.google.com/intl/fr_FR/busines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r.allorank.com/blog/longue-et-courte-traine" TargetMode="External"/><Relationship Id="rId23" Type="http://schemas.openxmlformats.org/officeDocument/2006/relationships/hyperlink" Target="https://developer.mozilla.org/fr/docs/Web/Accessibility/ARIA" TargetMode="External"/><Relationship Id="rId10" Type="http://schemas.openxmlformats.org/officeDocument/2006/relationships/hyperlink" Target="https://developer.mozilla.org/fr/docs/Web/HTML/Element/li" TargetMode="External"/><Relationship Id="rId19" Type="http://schemas.openxmlformats.org/officeDocument/2006/relationships/hyperlink" Target="https://fr.wikipedia.org/wiki/Minific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fr/docs/Web/HTML/Element/Heading_Elements" TargetMode="External"/><Relationship Id="rId14" Type="http://schemas.openxmlformats.org/officeDocument/2006/relationships/hyperlink" Target="https://www.lafabriquedunet.fr/blog/creer-site-web-mobile-friendly/#ancre3" TargetMode="External"/><Relationship Id="rId22" Type="http://schemas.openxmlformats.org/officeDocument/2006/relationships/hyperlink" Target="https://www.orixa-media.com/academie/referencement-naturel/redaction/contenu-duplique-impact-se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1394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</dc:creator>
  <dc:description/>
  <cp:lastModifiedBy>evangelina</cp:lastModifiedBy>
  <cp:revision>2</cp:revision>
  <cp:lastPrinted>2022-01-18T22:21:00Z</cp:lastPrinted>
  <dcterms:created xsi:type="dcterms:W3CDTF">2022-01-18T22:23:00Z</dcterms:created>
  <dcterms:modified xsi:type="dcterms:W3CDTF">2022-01-18T22:23:00Z</dcterms:modified>
</cp:coreProperties>
</file>